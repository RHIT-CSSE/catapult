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0085F" w14:textId="21F5335C" w:rsidR="00045C8F" w:rsidRPr="00E74E29" w:rsidRDefault="00045C8F" w:rsidP="00045C8F">
      <w:pPr>
        <w:spacing w:after="0" w:line="240" w:lineRule="auto"/>
        <w:outlineLvl w:val="0"/>
        <w:rPr>
          <w:rFonts w:ascii="Candara" w:hAnsi="Candara"/>
          <w:szCs w:val="24"/>
        </w:rPr>
      </w:pP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</w:r>
      <w:r w:rsidRPr="00E74E29">
        <w:rPr>
          <w:rFonts w:ascii="Candara" w:hAnsi="Candara"/>
          <w:sz w:val="24"/>
          <w:szCs w:val="24"/>
        </w:rPr>
        <w:tab/>
        <w:t xml:space="preserve">         </w:t>
      </w:r>
    </w:p>
    <w:p w14:paraId="20EDCF86" w14:textId="616FA454" w:rsidR="00045C8F" w:rsidRPr="00E74E29" w:rsidRDefault="00045C8F" w:rsidP="00045C8F">
      <w:pPr>
        <w:spacing w:before="120" w:after="0" w:line="240" w:lineRule="auto"/>
        <w:outlineLvl w:val="0"/>
        <w:rPr>
          <w:rFonts w:ascii="Candara" w:hAnsi="Candara"/>
          <w:b/>
          <w:sz w:val="24"/>
          <w:szCs w:val="24"/>
          <w:u w:val="single"/>
        </w:rPr>
      </w:pPr>
      <w:r w:rsidRPr="00E74E29">
        <w:rPr>
          <w:rFonts w:ascii="Candara" w:hAnsi="Candara"/>
          <w:b/>
          <w:sz w:val="24"/>
          <w:szCs w:val="24"/>
        </w:rPr>
        <w:t>Name</w:t>
      </w:r>
      <w:r w:rsidR="00A834D8">
        <w:rPr>
          <w:rFonts w:ascii="Candara" w:hAnsi="Candara"/>
          <w:b/>
          <w:sz w:val="24"/>
          <w:szCs w:val="24"/>
        </w:rPr>
        <w:t>(s</w:t>
      </w:r>
      <w:proofErr w:type="gramStart"/>
      <w:r w:rsidR="00A834D8">
        <w:rPr>
          <w:rFonts w:ascii="Candara" w:hAnsi="Candara"/>
          <w:b/>
          <w:sz w:val="24"/>
          <w:szCs w:val="24"/>
        </w:rPr>
        <w:t>)</w:t>
      </w:r>
      <w:r w:rsidRPr="00E74E29">
        <w:rPr>
          <w:rFonts w:ascii="Candara" w:hAnsi="Candara"/>
          <w:b/>
          <w:sz w:val="24"/>
          <w:szCs w:val="24"/>
        </w:rPr>
        <w:t>:_</w:t>
      </w:r>
      <w:proofErr w:type="gramEnd"/>
      <w:r w:rsidRPr="00E74E29">
        <w:rPr>
          <w:rFonts w:ascii="Candara" w:hAnsi="Candara"/>
          <w:b/>
          <w:sz w:val="24"/>
          <w:szCs w:val="24"/>
        </w:rPr>
        <w:t>______</w:t>
      </w:r>
      <w:r w:rsidR="00A834D8">
        <w:rPr>
          <w:rFonts w:ascii="Candara" w:hAnsi="Candara"/>
          <w:b/>
          <w:sz w:val="24"/>
          <w:szCs w:val="24"/>
        </w:rPr>
        <w:t xml:space="preserve">___________________________ , </w:t>
      </w:r>
      <w:r w:rsidR="00A834D8" w:rsidRPr="00E74E29">
        <w:rPr>
          <w:rFonts w:ascii="Candara" w:hAnsi="Candara"/>
          <w:b/>
          <w:sz w:val="24"/>
          <w:szCs w:val="24"/>
        </w:rPr>
        <w:t>_______</w:t>
      </w:r>
      <w:r w:rsidR="00A834D8">
        <w:rPr>
          <w:rFonts w:ascii="Candara" w:hAnsi="Candara"/>
          <w:b/>
          <w:sz w:val="24"/>
          <w:szCs w:val="24"/>
        </w:rPr>
        <w:t>___________________________</w:t>
      </w:r>
    </w:p>
    <w:p w14:paraId="5E3F0532" w14:textId="77777777" w:rsidR="00892BA0" w:rsidRDefault="00892BA0" w:rsidP="00CC142A">
      <w:pPr>
        <w:spacing w:before="120" w:after="0" w:line="240" w:lineRule="auto"/>
        <w:ind w:right="360"/>
        <w:rPr>
          <w:rFonts w:ascii="Candara" w:hAnsi="Candara"/>
        </w:rPr>
      </w:pPr>
    </w:p>
    <w:p w14:paraId="7400E237" w14:textId="77777777" w:rsidR="00A834D8" w:rsidRPr="00C50EE9" w:rsidRDefault="00A834D8" w:rsidP="00CC142A">
      <w:pPr>
        <w:spacing w:before="120" w:after="0" w:line="240" w:lineRule="auto"/>
        <w:ind w:right="360"/>
        <w:rPr>
          <w:rFonts w:ascii="Candara" w:hAnsi="Candara"/>
        </w:rPr>
      </w:pPr>
    </w:p>
    <w:p w14:paraId="32B72DE0" w14:textId="77777777" w:rsidR="00162A6E" w:rsidRPr="00162A6E" w:rsidRDefault="00162A6E" w:rsidP="00162A6E">
      <w:pPr>
        <w:pStyle w:val="ListParagraph"/>
        <w:numPr>
          <w:ilvl w:val="0"/>
          <w:numId w:val="22"/>
        </w:numPr>
        <w:spacing w:before="120" w:after="0" w:line="240" w:lineRule="auto"/>
        <w:ind w:right="360"/>
        <w:rPr>
          <w:rFonts w:ascii="Candara" w:hAnsi="Candara"/>
        </w:rPr>
      </w:pPr>
      <w:r w:rsidRPr="00162A6E">
        <w:rPr>
          <w:rFonts w:ascii="Candara" w:hAnsi="Candara"/>
        </w:rPr>
        <w:t>What does Joe Armstrong mean when he says, "the world is concurrent"?</w:t>
      </w:r>
    </w:p>
    <w:p w14:paraId="3867B4A1" w14:textId="77777777" w:rsidR="00162A6E" w:rsidRDefault="00162A6E" w:rsidP="00162A6E">
      <w:pPr>
        <w:spacing w:before="120" w:after="0" w:line="240" w:lineRule="auto"/>
        <w:ind w:right="360"/>
        <w:rPr>
          <w:rFonts w:ascii="Candara" w:hAnsi="Candara"/>
        </w:rPr>
      </w:pPr>
    </w:p>
    <w:p w14:paraId="7D895E8C" w14:textId="77777777" w:rsidR="008C1990" w:rsidRDefault="008C1990" w:rsidP="00162A6E">
      <w:pPr>
        <w:spacing w:before="120" w:after="0" w:line="240" w:lineRule="auto"/>
        <w:ind w:right="360"/>
        <w:rPr>
          <w:rFonts w:ascii="Candara" w:hAnsi="Candara"/>
        </w:rPr>
      </w:pPr>
    </w:p>
    <w:p w14:paraId="60F34500" w14:textId="77777777" w:rsidR="00A834D8" w:rsidRDefault="00A834D8" w:rsidP="00162A6E">
      <w:pPr>
        <w:spacing w:before="120" w:after="0" w:line="240" w:lineRule="auto"/>
        <w:ind w:right="360"/>
        <w:rPr>
          <w:rFonts w:ascii="Candara" w:hAnsi="Candara"/>
        </w:rPr>
      </w:pPr>
    </w:p>
    <w:p w14:paraId="19FD2DCD" w14:textId="77777777" w:rsidR="008C1990" w:rsidRPr="00162A6E" w:rsidRDefault="008C1990" w:rsidP="00162A6E">
      <w:pPr>
        <w:spacing w:before="120" w:after="0" w:line="240" w:lineRule="auto"/>
        <w:ind w:right="360"/>
        <w:rPr>
          <w:rFonts w:ascii="Candara" w:hAnsi="Candara"/>
        </w:rPr>
      </w:pPr>
    </w:p>
    <w:p w14:paraId="20D2DE93" w14:textId="1300197D" w:rsidR="00162A6E" w:rsidRDefault="00162A6E" w:rsidP="00162A6E">
      <w:pPr>
        <w:pStyle w:val="ListParagraph"/>
        <w:numPr>
          <w:ilvl w:val="0"/>
          <w:numId w:val="22"/>
        </w:numPr>
        <w:spacing w:before="120" w:after="0" w:line="240" w:lineRule="auto"/>
        <w:ind w:right="360"/>
        <w:rPr>
          <w:rFonts w:ascii="Candara" w:hAnsi="Candara"/>
        </w:rPr>
      </w:pPr>
      <w:r w:rsidRPr="00162A6E">
        <w:rPr>
          <w:rFonts w:ascii="Candara" w:hAnsi="Candara"/>
        </w:rPr>
        <w:t>What is a "time slice"?</w:t>
      </w:r>
    </w:p>
    <w:p w14:paraId="668010B0" w14:textId="77777777" w:rsidR="00A834D8" w:rsidRDefault="00A834D8" w:rsidP="00A834D8">
      <w:pPr>
        <w:spacing w:before="120" w:after="0" w:line="240" w:lineRule="auto"/>
        <w:ind w:right="360"/>
        <w:rPr>
          <w:rFonts w:ascii="Candara" w:hAnsi="Candara"/>
        </w:rPr>
      </w:pPr>
    </w:p>
    <w:p w14:paraId="6A5962E5" w14:textId="77777777" w:rsidR="00A834D8" w:rsidRDefault="00A834D8" w:rsidP="00A834D8">
      <w:pPr>
        <w:spacing w:before="120" w:after="0" w:line="240" w:lineRule="auto"/>
        <w:ind w:right="360"/>
        <w:rPr>
          <w:rFonts w:ascii="Candara" w:hAnsi="Candara"/>
        </w:rPr>
      </w:pPr>
    </w:p>
    <w:p w14:paraId="0233CE40" w14:textId="77777777" w:rsidR="00A834D8" w:rsidRDefault="00A834D8" w:rsidP="00A834D8">
      <w:pPr>
        <w:spacing w:before="120" w:after="0" w:line="240" w:lineRule="auto"/>
        <w:ind w:right="360"/>
        <w:rPr>
          <w:rFonts w:ascii="Candara" w:hAnsi="Candara"/>
        </w:rPr>
      </w:pPr>
    </w:p>
    <w:p w14:paraId="187C25AC" w14:textId="77777777" w:rsidR="00A834D8" w:rsidRPr="00A834D8" w:rsidRDefault="00A834D8" w:rsidP="00A834D8">
      <w:pPr>
        <w:spacing w:before="120" w:after="0" w:line="240" w:lineRule="auto"/>
        <w:ind w:right="360"/>
        <w:rPr>
          <w:rFonts w:ascii="Candara" w:hAnsi="Candara"/>
        </w:rPr>
      </w:pPr>
    </w:p>
    <w:p w14:paraId="446511B1" w14:textId="2E60F4B3" w:rsidR="00162A6E" w:rsidRPr="00A834D8" w:rsidRDefault="00162A6E" w:rsidP="00162A6E">
      <w:pPr>
        <w:pStyle w:val="ListParagraph"/>
        <w:numPr>
          <w:ilvl w:val="0"/>
          <w:numId w:val="22"/>
        </w:numPr>
        <w:spacing w:before="120" w:after="0" w:line="240" w:lineRule="auto"/>
        <w:ind w:right="360"/>
        <w:rPr>
          <w:rFonts w:ascii="Candara" w:hAnsi="Candara"/>
        </w:rPr>
      </w:pPr>
      <w:r w:rsidRPr="00A834D8">
        <w:rPr>
          <w:rFonts w:ascii="Candara" w:hAnsi="Candara"/>
        </w:rPr>
        <w:t>How do time slices make it appear that a single processor is running multiple pieces of code simultaneously?</w:t>
      </w:r>
    </w:p>
    <w:p w14:paraId="74649647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51E61FF9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046568CE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6FAAF5ED" w14:textId="77777777" w:rsidR="00A834D8" w:rsidRDefault="00A834D8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4172560A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69047D49" w14:textId="77777777" w:rsidR="00A834D8" w:rsidRDefault="00162A6E" w:rsidP="00162A6E">
      <w:pPr>
        <w:pStyle w:val="ListParagraph"/>
        <w:numPr>
          <w:ilvl w:val="0"/>
          <w:numId w:val="22"/>
        </w:numPr>
        <w:spacing w:before="120" w:after="0" w:line="240" w:lineRule="auto"/>
        <w:ind w:right="360"/>
        <w:rPr>
          <w:rFonts w:ascii="Candara" w:hAnsi="Candara"/>
        </w:rPr>
      </w:pPr>
      <w:r w:rsidRPr="00162A6E">
        <w:rPr>
          <w:rFonts w:ascii="Candara" w:hAnsi="Candara"/>
        </w:rPr>
        <w:t xml:space="preserve">Thread and Runnable seem very similar.  Why do we pass an instance of our class that implements Runnable to a Thread and call </w:t>
      </w:r>
      <w:proofErr w:type="gramStart"/>
      <w:r w:rsidRPr="00162A6E">
        <w:rPr>
          <w:rFonts w:ascii="Candara" w:hAnsi="Candara"/>
        </w:rPr>
        <w:t>start(</w:t>
      </w:r>
      <w:proofErr w:type="gramEnd"/>
      <w:r w:rsidRPr="00162A6E">
        <w:rPr>
          <w:rFonts w:ascii="Candara" w:hAnsi="Candara"/>
        </w:rPr>
        <w:t xml:space="preserve">)?  </w:t>
      </w:r>
    </w:p>
    <w:p w14:paraId="07D12550" w14:textId="77777777" w:rsidR="00A834D8" w:rsidRDefault="00A834D8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7D9134B7" w14:textId="77777777" w:rsidR="00A834D8" w:rsidRDefault="00A834D8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46A05BB2" w14:textId="77777777" w:rsidR="00A834D8" w:rsidRDefault="00A834D8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10EAA863" w14:textId="77777777" w:rsidR="00A834D8" w:rsidRDefault="00A834D8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154AA6F3" w14:textId="77777777" w:rsidR="00A834D8" w:rsidRDefault="00A834D8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6BF3689B" w14:textId="77777777" w:rsidR="00A834D8" w:rsidRDefault="00A834D8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5A5BA81B" w14:textId="6C475693" w:rsidR="00162A6E" w:rsidRDefault="00162A6E" w:rsidP="00162A6E">
      <w:pPr>
        <w:pStyle w:val="ListParagraph"/>
        <w:numPr>
          <w:ilvl w:val="0"/>
          <w:numId w:val="22"/>
        </w:numPr>
        <w:spacing w:before="120" w:after="0" w:line="240" w:lineRule="auto"/>
        <w:ind w:right="360"/>
        <w:rPr>
          <w:rFonts w:ascii="Candara" w:hAnsi="Candara"/>
        </w:rPr>
      </w:pPr>
      <w:r w:rsidRPr="00162A6E">
        <w:rPr>
          <w:rFonts w:ascii="Candara" w:hAnsi="Candara"/>
        </w:rPr>
        <w:t xml:space="preserve">Wouldn't it be simpler to just call our object's </w:t>
      </w:r>
      <w:proofErr w:type="gramStart"/>
      <w:r w:rsidRPr="00162A6E">
        <w:rPr>
          <w:rFonts w:ascii="Candara" w:hAnsi="Candara"/>
        </w:rPr>
        <w:t>run(</w:t>
      </w:r>
      <w:proofErr w:type="gramEnd"/>
      <w:r w:rsidRPr="00162A6E">
        <w:rPr>
          <w:rFonts w:ascii="Candara" w:hAnsi="Candara"/>
        </w:rPr>
        <w:t>) method?</w:t>
      </w:r>
    </w:p>
    <w:p w14:paraId="094CF1EC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67E9A39A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093645FB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02276B67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3D501141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43B2C55B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3C49FD44" w14:textId="77777777" w:rsidR="008C1990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7D85DEEF" w14:textId="77777777" w:rsidR="008C1990" w:rsidRPr="00162A6E" w:rsidRDefault="008C1990" w:rsidP="008C1990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5CCF0D00" w14:textId="6D2DE519" w:rsidR="00CD2420" w:rsidRDefault="00CD2420" w:rsidP="00A834D8">
      <w:pPr>
        <w:pStyle w:val="ListParagraph"/>
        <w:spacing w:before="120" w:after="0" w:line="240" w:lineRule="auto"/>
        <w:ind w:left="360" w:right="360"/>
        <w:rPr>
          <w:rFonts w:ascii="Candara" w:hAnsi="Candara"/>
        </w:rPr>
      </w:pPr>
    </w:p>
    <w:p w14:paraId="22A797A7" w14:textId="77777777" w:rsidR="00CD2420" w:rsidRPr="00CD2420" w:rsidRDefault="00CD2420" w:rsidP="00CD2420"/>
    <w:p w14:paraId="2EA0CE01" w14:textId="77777777" w:rsidR="00CD2420" w:rsidRPr="00CD2420" w:rsidRDefault="00CD2420" w:rsidP="00CD2420"/>
    <w:p w14:paraId="14BAD5FD" w14:textId="1271B105" w:rsidR="00C24E3F" w:rsidRPr="00CD2420" w:rsidRDefault="00C24E3F" w:rsidP="00CD2420">
      <w:pPr>
        <w:jc w:val="right"/>
      </w:pPr>
      <w:bookmarkStart w:id="0" w:name="_GoBack"/>
      <w:bookmarkEnd w:id="0"/>
    </w:p>
    <w:sectPr w:rsidR="00C24E3F" w:rsidRPr="00CD2420" w:rsidSect="001A27DE">
      <w:headerReference w:type="default" r:id="rId7"/>
      <w:footerReference w:type="default" r:id="rId8"/>
      <w:pgSz w:w="12240" w:h="15840" w:code="1"/>
      <w:pgMar w:top="1152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25CBB" w14:textId="77777777" w:rsidR="00417BF2" w:rsidRDefault="00417BF2" w:rsidP="00117AA5">
      <w:pPr>
        <w:spacing w:after="0" w:line="240" w:lineRule="auto"/>
      </w:pPr>
      <w:r>
        <w:separator/>
      </w:r>
    </w:p>
  </w:endnote>
  <w:endnote w:type="continuationSeparator" w:id="0">
    <w:p w14:paraId="036AAB18" w14:textId="77777777" w:rsidR="00417BF2" w:rsidRDefault="00417BF2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15734" w14:textId="7ECF16AA" w:rsidR="00C24E3F" w:rsidRDefault="00C24E3F" w:rsidP="00CD2420">
    <w:pPr>
      <w:pStyle w:val="Footer"/>
    </w:pPr>
  </w:p>
  <w:p w14:paraId="52AB603F" w14:textId="77777777" w:rsidR="00C24E3F" w:rsidRDefault="00C24E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BCBEF" w14:textId="77777777" w:rsidR="00417BF2" w:rsidRDefault="00417BF2" w:rsidP="00117AA5">
      <w:pPr>
        <w:spacing w:after="0" w:line="240" w:lineRule="auto"/>
      </w:pPr>
      <w:r>
        <w:separator/>
      </w:r>
    </w:p>
  </w:footnote>
  <w:footnote w:type="continuationSeparator" w:id="0">
    <w:p w14:paraId="11ACEFEA" w14:textId="77777777" w:rsidR="00417BF2" w:rsidRDefault="00417BF2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58ABD" w14:textId="27CEEB2B" w:rsidR="00C24E3F" w:rsidRDefault="00D05848" w:rsidP="001A27DE">
    <w:pPr>
      <w:spacing w:before="120"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16F426" wp14:editId="3EB522EE">
              <wp:simplePos x="0" y="0"/>
              <wp:positionH relativeFrom="margin">
                <wp:posOffset>4343400</wp:posOffset>
              </wp:positionH>
              <wp:positionV relativeFrom="paragraph">
                <wp:posOffset>-228600</wp:posOffset>
              </wp:positionV>
              <wp:extent cx="1714500" cy="388620"/>
              <wp:effectExtent l="0" t="0" r="0" b="508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88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F0588" w14:textId="16ADBB40" w:rsidR="00C24E3F" w:rsidRPr="00CB17F0" w:rsidRDefault="00162A6E" w:rsidP="002755E2">
                          <w:pPr>
                            <w:rPr>
                              <w:rFonts w:asciiTheme="majorHAnsi" w:hAnsiTheme="majorHAnsi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B62EBC">
                            <w:rPr>
                              <w:rFonts w:asciiTheme="majorHAnsi" w:hAnsiTheme="majorHAnsi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A834D8">
                            <w:rPr>
                              <w:rFonts w:asciiTheme="majorHAnsi" w:hAnsiTheme="majorHAnsi"/>
                              <w:color w:val="595959" w:themeColor="text1" w:themeTint="A6"/>
                              <w:sz w:val="28"/>
                              <w:szCs w:val="28"/>
                            </w:rPr>
                            <w:t>Gravity Ball</w:t>
                          </w:r>
                          <w:r w:rsidR="00B62EBC">
                            <w:rPr>
                              <w:rFonts w:asciiTheme="majorHAnsi" w:hAnsiTheme="majorHAnsi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Quiz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6F426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342pt;margin-top:-17.95pt;width:135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" stroked="f">
              <v:textbox inset="0,,0">
                <w:txbxContent>
                  <w:p w14:paraId="06CF0588" w14:textId="16ADBB40" w:rsidR="00C24E3F" w:rsidRPr="00CB17F0" w:rsidRDefault="00162A6E" w:rsidP="002755E2">
                    <w:pPr>
                      <w:rPr>
                        <w:rFonts w:asciiTheme="majorHAnsi" w:hAnsiTheme="majorHAnsi"/>
                        <w:color w:val="595959" w:themeColor="text1" w:themeTint="A6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color w:val="595959" w:themeColor="text1" w:themeTint="A6"/>
                        <w:sz w:val="28"/>
                        <w:szCs w:val="28"/>
                      </w:rPr>
                      <w:t xml:space="preserve"> </w:t>
                    </w:r>
                    <w:r w:rsidR="00B62EBC">
                      <w:rPr>
                        <w:rFonts w:asciiTheme="majorHAnsi" w:hAnsiTheme="majorHAnsi"/>
                        <w:color w:val="595959" w:themeColor="text1" w:themeTint="A6"/>
                        <w:sz w:val="28"/>
                        <w:szCs w:val="28"/>
                      </w:rPr>
                      <w:t xml:space="preserve">   </w:t>
                    </w:r>
                    <w:r w:rsidR="00A834D8">
                      <w:rPr>
                        <w:rFonts w:asciiTheme="majorHAnsi" w:hAnsiTheme="majorHAnsi"/>
                        <w:color w:val="595959" w:themeColor="text1" w:themeTint="A6"/>
                        <w:sz w:val="28"/>
                        <w:szCs w:val="28"/>
                      </w:rPr>
                      <w:t>Gravity Ball</w:t>
                    </w:r>
                    <w:r w:rsidR="00B62EBC">
                      <w:rPr>
                        <w:rFonts w:asciiTheme="majorHAnsi" w:hAnsiTheme="majorHAnsi"/>
                        <w:color w:val="595959" w:themeColor="text1" w:themeTint="A6"/>
                        <w:sz w:val="28"/>
                        <w:szCs w:val="28"/>
                      </w:rPr>
                      <w:t xml:space="preserve"> Quiz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5FB7"/>
    <w:multiLevelType w:val="hybridMultilevel"/>
    <w:tmpl w:val="BABEA86E"/>
    <w:lvl w:ilvl="0" w:tplc="7EBEA4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B623DA"/>
    <w:multiLevelType w:val="hybridMultilevel"/>
    <w:tmpl w:val="347CD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576EE0"/>
    <w:multiLevelType w:val="hybridMultilevel"/>
    <w:tmpl w:val="E97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D17DD"/>
    <w:multiLevelType w:val="hybridMultilevel"/>
    <w:tmpl w:val="6E86AB16"/>
    <w:lvl w:ilvl="0" w:tplc="52225BC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F7726"/>
    <w:multiLevelType w:val="hybridMultilevel"/>
    <w:tmpl w:val="581EC986"/>
    <w:lvl w:ilvl="0" w:tplc="83BE75B6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D409F"/>
    <w:multiLevelType w:val="hybridMultilevel"/>
    <w:tmpl w:val="C35A0254"/>
    <w:lvl w:ilvl="0" w:tplc="C0F047F4"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B13E3D"/>
    <w:multiLevelType w:val="hybridMultilevel"/>
    <w:tmpl w:val="D9F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51652"/>
    <w:multiLevelType w:val="hybridMultilevel"/>
    <w:tmpl w:val="E06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45D98"/>
    <w:multiLevelType w:val="hybridMultilevel"/>
    <w:tmpl w:val="D874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1721B"/>
    <w:multiLevelType w:val="hybridMultilevel"/>
    <w:tmpl w:val="4A120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97442C"/>
    <w:multiLevelType w:val="hybridMultilevel"/>
    <w:tmpl w:val="024C9F1E"/>
    <w:lvl w:ilvl="0" w:tplc="52225BCA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1B1889"/>
    <w:multiLevelType w:val="hybridMultilevel"/>
    <w:tmpl w:val="DBB08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B47CEC"/>
    <w:multiLevelType w:val="hybridMultilevel"/>
    <w:tmpl w:val="9C480082"/>
    <w:lvl w:ilvl="0" w:tplc="FB78DF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12F4E"/>
    <w:multiLevelType w:val="hybridMultilevel"/>
    <w:tmpl w:val="EF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34D89"/>
    <w:multiLevelType w:val="hybridMultilevel"/>
    <w:tmpl w:val="AD86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F4B04"/>
    <w:multiLevelType w:val="hybridMultilevel"/>
    <w:tmpl w:val="21A4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0360B"/>
    <w:multiLevelType w:val="hybridMultilevel"/>
    <w:tmpl w:val="FC10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3A766B"/>
    <w:multiLevelType w:val="hybridMultilevel"/>
    <w:tmpl w:val="80EC5088"/>
    <w:lvl w:ilvl="0" w:tplc="FB78DF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D72538"/>
    <w:multiLevelType w:val="hybridMultilevel"/>
    <w:tmpl w:val="2D8CE1CA"/>
    <w:lvl w:ilvl="0" w:tplc="FB78DF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8E1D3B"/>
    <w:multiLevelType w:val="hybridMultilevel"/>
    <w:tmpl w:val="1F068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0147D2"/>
    <w:multiLevelType w:val="hybridMultilevel"/>
    <w:tmpl w:val="BC780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1C3CB7"/>
    <w:multiLevelType w:val="hybridMultilevel"/>
    <w:tmpl w:val="17E6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15"/>
  </w:num>
  <w:num w:numId="5">
    <w:abstractNumId w:val="16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21"/>
  </w:num>
  <w:num w:numId="11">
    <w:abstractNumId w:val="6"/>
  </w:num>
  <w:num w:numId="12">
    <w:abstractNumId w:val="4"/>
  </w:num>
  <w:num w:numId="13">
    <w:abstractNumId w:val="5"/>
  </w:num>
  <w:num w:numId="14">
    <w:abstractNumId w:val="0"/>
  </w:num>
  <w:num w:numId="15">
    <w:abstractNumId w:val="11"/>
  </w:num>
  <w:num w:numId="16">
    <w:abstractNumId w:val="1"/>
  </w:num>
  <w:num w:numId="17">
    <w:abstractNumId w:val="18"/>
  </w:num>
  <w:num w:numId="18">
    <w:abstractNumId w:val="12"/>
  </w:num>
  <w:num w:numId="19">
    <w:abstractNumId w:val="17"/>
  </w:num>
  <w:num w:numId="20">
    <w:abstractNumId w:val="8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84"/>
    <w:rsid w:val="00041F20"/>
    <w:rsid w:val="00045C8F"/>
    <w:rsid w:val="00060835"/>
    <w:rsid w:val="00061FEE"/>
    <w:rsid w:val="000659E8"/>
    <w:rsid w:val="00096A6D"/>
    <w:rsid w:val="000B0177"/>
    <w:rsid w:val="000B0291"/>
    <w:rsid w:val="000C2DC4"/>
    <w:rsid w:val="000C31D2"/>
    <w:rsid w:val="000C3A8B"/>
    <w:rsid w:val="000D1A76"/>
    <w:rsid w:val="001000CF"/>
    <w:rsid w:val="00102BDC"/>
    <w:rsid w:val="00117AA5"/>
    <w:rsid w:val="00123CE4"/>
    <w:rsid w:val="00131C26"/>
    <w:rsid w:val="001373F4"/>
    <w:rsid w:val="0014296A"/>
    <w:rsid w:val="00150ED9"/>
    <w:rsid w:val="00151F8B"/>
    <w:rsid w:val="00154B60"/>
    <w:rsid w:val="00162A6E"/>
    <w:rsid w:val="00163220"/>
    <w:rsid w:val="001651B4"/>
    <w:rsid w:val="00165DEC"/>
    <w:rsid w:val="00175A18"/>
    <w:rsid w:val="001764F2"/>
    <w:rsid w:val="0018033B"/>
    <w:rsid w:val="00181C89"/>
    <w:rsid w:val="00191563"/>
    <w:rsid w:val="001968E2"/>
    <w:rsid w:val="0019783B"/>
    <w:rsid w:val="001A27DE"/>
    <w:rsid w:val="001A53F8"/>
    <w:rsid w:val="001B1C3E"/>
    <w:rsid w:val="001C355C"/>
    <w:rsid w:val="001C670D"/>
    <w:rsid w:val="00205A38"/>
    <w:rsid w:val="002068BA"/>
    <w:rsid w:val="0021235A"/>
    <w:rsid w:val="002309D9"/>
    <w:rsid w:val="00233127"/>
    <w:rsid w:val="00240AAD"/>
    <w:rsid w:val="00241B98"/>
    <w:rsid w:val="00252356"/>
    <w:rsid w:val="00255CF4"/>
    <w:rsid w:val="00266530"/>
    <w:rsid w:val="002675E9"/>
    <w:rsid w:val="002755E2"/>
    <w:rsid w:val="00280F50"/>
    <w:rsid w:val="002844D4"/>
    <w:rsid w:val="00285573"/>
    <w:rsid w:val="00292C13"/>
    <w:rsid w:val="00296D10"/>
    <w:rsid w:val="002B7A27"/>
    <w:rsid w:val="002C23AB"/>
    <w:rsid w:val="002C39C0"/>
    <w:rsid w:val="002D1E4C"/>
    <w:rsid w:val="002D21A5"/>
    <w:rsid w:val="002D337A"/>
    <w:rsid w:val="002F1170"/>
    <w:rsid w:val="00302A1E"/>
    <w:rsid w:val="00303C95"/>
    <w:rsid w:val="0031524F"/>
    <w:rsid w:val="00315CCF"/>
    <w:rsid w:val="00320497"/>
    <w:rsid w:val="003262CA"/>
    <w:rsid w:val="00327DFB"/>
    <w:rsid w:val="003740AA"/>
    <w:rsid w:val="00394E5F"/>
    <w:rsid w:val="003A13F7"/>
    <w:rsid w:val="003C416D"/>
    <w:rsid w:val="004017A2"/>
    <w:rsid w:val="00417BF2"/>
    <w:rsid w:val="00434FCD"/>
    <w:rsid w:val="00447949"/>
    <w:rsid w:val="004501ED"/>
    <w:rsid w:val="004548FE"/>
    <w:rsid w:val="00456907"/>
    <w:rsid w:val="00474132"/>
    <w:rsid w:val="00480BD3"/>
    <w:rsid w:val="00482747"/>
    <w:rsid w:val="00487168"/>
    <w:rsid w:val="00497613"/>
    <w:rsid w:val="004D6955"/>
    <w:rsid w:val="004D7D10"/>
    <w:rsid w:val="004E6513"/>
    <w:rsid w:val="004E77E7"/>
    <w:rsid w:val="00545BBF"/>
    <w:rsid w:val="00566010"/>
    <w:rsid w:val="005769CE"/>
    <w:rsid w:val="0058252B"/>
    <w:rsid w:val="00593B81"/>
    <w:rsid w:val="005A6083"/>
    <w:rsid w:val="005E59B7"/>
    <w:rsid w:val="006233F8"/>
    <w:rsid w:val="00635290"/>
    <w:rsid w:val="006432F6"/>
    <w:rsid w:val="006439DC"/>
    <w:rsid w:val="0065156C"/>
    <w:rsid w:val="00681206"/>
    <w:rsid w:val="006825A0"/>
    <w:rsid w:val="006A4221"/>
    <w:rsid w:val="006A4457"/>
    <w:rsid w:val="006B32D3"/>
    <w:rsid w:val="006C0279"/>
    <w:rsid w:val="006D6390"/>
    <w:rsid w:val="006F3448"/>
    <w:rsid w:val="006F5036"/>
    <w:rsid w:val="00710C8F"/>
    <w:rsid w:val="00710D82"/>
    <w:rsid w:val="00726BA1"/>
    <w:rsid w:val="0073301D"/>
    <w:rsid w:val="007471D8"/>
    <w:rsid w:val="00752A93"/>
    <w:rsid w:val="00757101"/>
    <w:rsid w:val="00796E60"/>
    <w:rsid w:val="007A0234"/>
    <w:rsid w:val="007A4833"/>
    <w:rsid w:val="007B1E43"/>
    <w:rsid w:val="007E3BD1"/>
    <w:rsid w:val="007F3087"/>
    <w:rsid w:val="007F450E"/>
    <w:rsid w:val="008016FC"/>
    <w:rsid w:val="008078B4"/>
    <w:rsid w:val="00814069"/>
    <w:rsid w:val="0082260C"/>
    <w:rsid w:val="00830D26"/>
    <w:rsid w:val="00831964"/>
    <w:rsid w:val="00834887"/>
    <w:rsid w:val="00856AB1"/>
    <w:rsid w:val="00856B69"/>
    <w:rsid w:val="008631F8"/>
    <w:rsid w:val="00864EE0"/>
    <w:rsid w:val="008724C1"/>
    <w:rsid w:val="00873B3A"/>
    <w:rsid w:val="00890F3C"/>
    <w:rsid w:val="00892BA0"/>
    <w:rsid w:val="00895CEE"/>
    <w:rsid w:val="008B782C"/>
    <w:rsid w:val="008C1990"/>
    <w:rsid w:val="008C4A84"/>
    <w:rsid w:val="008D1BF6"/>
    <w:rsid w:val="00920497"/>
    <w:rsid w:val="0092641E"/>
    <w:rsid w:val="00926E09"/>
    <w:rsid w:val="00940F4D"/>
    <w:rsid w:val="00953EFC"/>
    <w:rsid w:val="00960717"/>
    <w:rsid w:val="009A1425"/>
    <w:rsid w:val="009D1F37"/>
    <w:rsid w:val="009E0AE0"/>
    <w:rsid w:val="009F5F10"/>
    <w:rsid w:val="009F6C51"/>
    <w:rsid w:val="00A003DB"/>
    <w:rsid w:val="00A01E87"/>
    <w:rsid w:val="00A06988"/>
    <w:rsid w:val="00A13A95"/>
    <w:rsid w:val="00A369CE"/>
    <w:rsid w:val="00A44A43"/>
    <w:rsid w:val="00A53E72"/>
    <w:rsid w:val="00A622B5"/>
    <w:rsid w:val="00A77D34"/>
    <w:rsid w:val="00A834D8"/>
    <w:rsid w:val="00AA2094"/>
    <w:rsid w:val="00AC10B2"/>
    <w:rsid w:val="00AC295D"/>
    <w:rsid w:val="00AD5F27"/>
    <w:rsid w:val="00AE1DC5"/>
    <w:rsid w:val="00AF3493"/>
    <w:rsid w:val="00AF711B"/>
    <w:rsid w:val="00B27739"/>
    <w:rsid w:val="00B363CC"/>
    <w:rsid w:val="00B540B4"/>
    <w:rsid w:val="00B57920"/>
    <w:rsid w:val="00B62EBC"/>
    <w:rsid w:val="00B70154"/>
    <w:rsid w:val="00B72ECF"/>
    <w:rsid w:val="00B83DCD"/>
    <w:rsid w:val="00B92425"/>
    <w:rsid w:val="00BB0A67"/>
    <w:rsid w:val="00BD0359"/>
    <w:rsid w:val="00BD2593"/>
    <w:rsid w:val="00BD32FC"/>
    <w:rsid w:val="00BD3851"/>
    <w:rsid w:val="00BD79F2"/>
    <w:rsid w:val="00BE5F41"/>
    <w:rsid w:val="00BF2219"/>
    <w:rsid w:val="00C111CB"/>
    <w:rsid w:val="00C24735"/>
    <w:rsid w:val="00C24E3F"/>
    <w:rsid w:val="00C258C1"/>
    <w:rsid w:val="00C50EE9"/>
    <w:rsid w:val="00C52AE8"/>
    <w:rsid w:val="00C53B70"/>
    <w:rsid w:val="00C71685"/>
    <w:rsid w:val="00C74E75"/>
    <w:rsid w:val="00C85C3D"/>
    <w:rsid w:val="00C9277C"/>
    <w:rsid w:val="00C92E80"/>
    <w:rsid w:val="00C9705E"/>
    <w:rsid w:val="00CA324B"/>
    <w:rsid w:val="00CB17F0"/>
    <w:rsid w:val="00CC142A"/>
    <w:rsid w:val="00CD2420"/>
    <w:rsid w:val="00CE441C"/>
    <w:rsid w:val="00CE5A4F"/>
    <w:rsid w:val="00D0388D"/>
    <w:rsid w:val="00D05848"/>
    <w:rsid w:val="00D16BAE"/>
    <w:rsid w:val="00D25DBB"/>
    <w:rsid w:val="00D415C6"/>
    <w:rsid w:val="00D42E65"/>
    <w:rsid w:val="00D43206"/>
    <w:rsid w:val="00D55988"/>
    <w:rsid w:val="00D56084"/>
    <w:rsid w:val="00D6065C"/>
    <w:rsid w:val="00D7009F"/>
    <w:rsid w:val="00D76704"/>
    <w:rsid w:val="00D90624"/>
    <w:rsid w:val="00D954CE"/>
    <w:rsid w:val="00DF0F88"/>
    <w:rsid w:val="00DF1FD9"/>
    <w:rsid w:val="00DF6BDD"/>
    <w:rsid w:val="00E071A4"/>
    <w:rsid w:val="00E23B51"/>
    <w:rsid w:val="00E26FF5"/>
    <w:rsid w:val="00E40197"/>
    <w:rsid w:val="00E40927"/>
    <w:rsid w:val="00E43FB0"/>
    <w:rsid w:val="00E6453F"/>
    <w:rsid w:val="00E7335A"/>
    <w:rsid w:val="00E778DD"/>
    <w:rsid w:val="00E86712"/>
    <w:rsid w:val="00E91F65"/>
    <w:rsid w:val="00E94C03"/>
    <w:rsid w:val="00EB03DB"/>
    <w:rsid w:val="00EC1847"/>
    <w:rsid w:val="00ED00DA"/>
    <w:rsid w:val="00ED1161"/>
    <w:rsid w:val="00ED12F4"/>
    <w:rsid w:val="00ED7B45"/>
    <w:rsid w:val="00EE5795"/>
    <w:rsid w:val="00F14206"/>
    <w:rsid w:val="00F151D6"/>
    <w:rsid w:val="00F226D4"/>
    <w:rsid w:val="00F24593"/>
    <w:rsid w:val="00F258D1"/>
    <w:rsid w:val="00F3158D"/>
    <w:rsid w:val="00F32634"/>
    <w:rsid w:val="00F33954"/>
    <w:rsid w:val="00F35F42"/>
    <w:rsid w:val="00F3791E"/>
    <w:rsid w:val="00F666C4"/>
    <w:rsid w:val="00F748E4"/>
    <w:rsid w:val="00F76105"/>
    <w:rsid w:val="00FA346F"/>
    <w:rsid w:val="00FA56DF"/>
    <w:rsid w:val="00FA711C"/>
    <w:rsid w:val="00FD0A1E"/>
    <w:rsid w:val="00FF251F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03F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764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64F2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45BB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3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C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C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C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Settings\wentztj\My Documents\Courses\TA_CSSE120R\Quizzes\new\quiz2.dotx</Template>
  <TotalTime>7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 Wentz</dc:creator>
  <cp:keywords/>
  <dc:description/>
  <cp:lastModifiedBy>Microsoft Office User</cp:lastModifiedBy>
  <cp:revision>6</cp:revision>
  <cp:lastPrinted>2014-02-06T13:35:00Z</cp:lastPrinted>
  <dcterms:created xsi:type="dcterms:W3CDTF">2016-06-25T13:30:00Z</dcterms:created>
  <dcterms:modified xsi:type="dcterms:W3CDTF">2016-06-25T13:36:00Z</dcterms:modified>
</cp:coreProperties>
</file>